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CD" w:rsidRDefault="00561B92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46A9BF15DACB419B873C28149940A94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B43DE">
            <w:rPr>
              <w:lang w:val="en-IN"/>
            </w:rPr>
            <w:t>Project</w:t>
          </w:r>
        </w:sdtContent>
      </w:sdt>
    </w:p>
    <w:p w:rsidR="002C7570" w:rsidRPr="00CB5318" w:rsidRDefault="002C7570" w:rsidP="002C7570">
      <w:pPr>
        <w:rPr>
          <w:sz w:val="28"/>
          <w:szCs w:val="28"/>
        </w:rPr>
      </w:pPr>
      <w:r w:rsidRPr="00CB5318">
        <w:rPr>
          <w:sz w:val="28"/>
          <w:szCs w:val="28"/>
        </w:rPr>
        <w:t>To build a website for Travel Booking using ASP.net</w:t>
      </w:r>
    </w:p>
    <w:p w:rsidR="002C7570" w:rsidRPr="00CB5318" w:rsidRDefault="002C7570" w:rsidP="002C7570">
      <w:pPr>
        <w:pStyle w:val="SectionHeading"/>
        <w:spacing w:before="720"/>
        <w:rPr>
          <w:sz w:val="36"/>
          <w:szCs w:val="36"/>
        </w:rPr>
      </w:pPr>
      <w:r w:rsidRPr="00CB5318">
        <w:rPr>
          <w:sz w:val="36"/>
          <w:szCs w:val="36"/>
        </w:rPr>
        <w:t>Team Members</w:t>
      </w:r>
    </w:p>
    <w:p w:rsidR="002C7570" w:rsidRPr="00CB5318" w:rsidRDefault="002C7570" w:rsidP="002C7570">
      <w:pPr>
        <w:pStyle w:val="ListBullet"/>
        <w:numPr>
          <w:ilvl w:val="0"/>
          <w:numId w:val="0"/>
        </w:numPr>
        <w:ind w:left="144"/>
        <w:rPr>
          <w:sz w:val="28"/>
          <w:szCs w:val="28"/>
        </w:rPr>
      </w:pPr>
      <w:r w:rsidRPr="00CB5318">
        <w:rPr>
          <w:sz w:val="28"/>
          <w:szCs w:val="28"/>
        </w:rPr>
        <w:t>Anchal Chaudhary (IT)</w:t>
      </w:r>
    </w:p>
    <w:p w:rsidR="002C7570" w:rsidRPr="00CB5318" w:rsidRDefault="002C7570" w:rsidP="002C7570">
      <w:pPr>
        <w:pStyle w:val="ListBullet"/>
        <w:numPr>
          <w:ilvl w:val="0"/>
          <w:numId w:val="0"/>
        </w:numPr>
        <w:ind w:left="144"/>
        <w:rPr>
          <w:sz w:val="28"/>
          <w:szCs w:val="28"/>
        </w:rPr>
      </w:pPr>
      <w:r w:rsidRPr="00CB5318">
        <w:rPr>
          <w:sz w:val="28"/>
          <w:szCs w:val="28"/>
        </w:rPr>
        <w:t>Divyanshu Shukla (ECE)</w:t>
      </w:r>
    </w:p>
    <w:p w:rsidR="002C7570" w:rsidRDefault="002C7570" w:rsidP="002C7570">
      <w:pPr>
        <w:pStyle w:val="ListBullet"/>
        <w:numPr>
          <w:ilvl w:val="0"/>
          <w:numId w:val="0"/>
        </w:numPr>
        <w:ind w:left="144"/>
        <w:rPr>
          <w:sz w:val="28"/>
          <w:szCs w:val="28"/>
        </w:rPr>
      </w:pPr>
      <w:r w:rsidRPr="00CB5318">
        <w:rPr>
          <w:sz w:val="28"/>
          <w:szCs w:val="28"/>
        </w:rPr>
        <w:t>Shivangi Kansal (CSE)</w:t>
      </w:r>
    </w:p>
    <w:p w:rsidR="002C7570" w:rsidRDefault="002C7570" w:rsidP="002C7570">
      <w:pPr>
        <w:pStyle w:val="ListBullet"/>
        <w:numPr>
          <w:ilvl w:val="0"/>
          <w:numId w:val="0"/>
        </w:numPr>
        <w:ind w:left="144"/>
        <w:rPr>
          <w:sz w:val="28"/>
          <w:szCs w:val="28"/>
        </w:rPr>
      </w:pPr>
    </w:p>
    <w:p w:rsidR="002C7570" w:rsidRPr="00CB5318" w:rsidRDefault="002C7570" w:rsidP="002C7570">
      <w:pPr>
        <w:pStyle w:val="SectionHeading"/>
        <w:rPr>
          <w:sz w:val="36"/>
          <w:szCs w:val="36"/>
        </w:rPr>
      </w:pPr>
      <w:r w:rsidRPr="00CB5318">
        <w:rPr>
          <w:sz w:val="36"/>
          <w:szCs w:val="36"/>
        </w:rPr>
        <w:t>Details</w:t>
      </w:r>
    </w:p>
    <w:p w:rsidR="002C7570" w:rsidRPr="00CB5318" w:rsidRDefault="002C7570" w:rsidP="002C7570">
      <w:pPr>
        <w:pStyle w:val="ListBullet"/>
        <w:numPr>
          <w:ilvl w:val="0"/>
          <w:numId w:val="0"/>
        </w:numPr>
        <w:ind w:left="144"/>
        <w:rPr>
          <w:sz w:val="28"/>
          <w:szCs w:val="28"/>
        </w:rPr>
      </w:pPr>
      <w:r w:rsidRPr="00CB5318">
        <w:rPr>
          <w:sz w:val="28"/>
          <w:szCs w:val="28"/>
        </w:rPr>
        <w:t>The project will allow the user to plan his trip in the most convenient way with various factors taken into consideration.</w:t>
      </w:r>
    </w:p>
    <w:p w:rsidR="002C7570" w:rsidRPr="00CB5318" w:rsidRDefault="002C7570" w:rsidP="002C7570">
      <w:pPr>
        <w:pStyle w:val="ListBullet"/>
        <w:numPr>
          <w:ilvl w:val="0"/>
          <w:numId w:val="0"/>
        </w:numPr>
        <w:rPr>
          <w:bCs/>
        </w:rPr>
      </w:pPr>
    </w:p>
    <w:p w:rsidR="002C7570" w:rsidRPr="00CB5318" w:rsidRDefault="002C7570" w:rsidP="002C7570">
      <w:pPr>
        <w:pStyle w:val="SectionHeading"/>
        <w:rPr>
          <w:sz w:val="36"/>
          <w:szCs w:val="36"/>
        </w:rPr>
      </w:pPr>
      <w:r w:rsidRPr="00CB5318">
        <w:rPr>
          <w:sz w:val="36"/>
          <w:szCs w:val="36"/>
        </w:rPr>
        <w:t>Features</w:t>
      </w:r>
    </w:p>
    <w:p w:rsidR="002C7570" w:rsidRPr="00CB5318" w:rsidRDefault="002C7570" w:rsidP="002C7570">
      <w:pPr>
        <w:pStyle w:val="ListBullet"/>
        <w:rPr>
          <w:sz w:val="28"/>
          <w:szCs w:val="28"/>
        </w:rPr>
      </w:pPr>
      <w:r w:rsidRPr="00CB5318">
        <w:rPr>
          <w:sz w:val="28"/>
          <w:szCs w:val="28"/>
        </w:rPr>
        <w:t>The user can make his own account to access more features of the site.</w:t>
      </w:r>
    </w:p>
    <w:p w:rsidR="002C7570" w:rsidRPr="00CB5318" w:rsidRDefault="002C7570" w:rsidP="002C7570">
      <w:pPr>
        <w:pStyle w:val="ListBullet"/>
        <w:rPr>
          <w:sz w:val="28"/>
          <w:szCs w:val="28"/>
        </w:rPr>
      </w:pPr>
      <w:r w:rsidRPr="00CB5318">
        <w:rPr>
          <w:sz w:val="28"/>
          <w:szCs w:val="28"/>
        </w:rPr>
        <w:t>The user can easily get the route of the trip by entering starting and destination point.</w:t>
      </w:r>
    </w:p>
    <w:p w:rsidR="002C7570" w:rsidRPr="00CB5318" w:rsidRDefault="002C7570" w:rsidP="002C7570">
      <w:pPr>
        <w:pStyle w:val="ListBullet"/>
        <w:rPr>
          <w:sz w:val="28"/>
          <w:szCs w:val="28"/>
        </w:rPr>
      </w:pPr>
      <w:r w:rsidRPr="00CB5318">
        <w:rPr>
          <w:sz w:val="28"/>
          <w:szCs w:val="28"/>
        </w:rPr>
        <w:t>He can also refer to the map to locate the path.</w:t>
      </w:r>
    </w:p>
    <w:p w:rsidR="002C7570" w:rsidRPr="00CB5318" w:rsidRDefault="002C7570" w:rsidP="002C7570">
      <w:pPr>
        <w:pStyle w:val="ListBullet"/>
        <w:rPr>
          <w:sz w:val="28"/>
          <w:szCs w:val="28"/>
        </w:rPr>
      </w:pPr>
      <w:r w:rsidRPr="00CB5318">
        <w:rPr>
          <w:sz w:val="28"/>
          <w:szCs w:val="28"/>
        </w:rPr>
        <w:t>The user will be provided with the transportation details along with their timings.</w:t>
      </w:r>
    </w:p>
    <w:p w:rsidR="002C7570" w:rsidRPr="00CB5318" w:rsidRDefault="002C7570" w:rsidP="002C7570">
      <w:pPr>
        <w:pStyle w:val="ListBullet"/>
        <w:rPr>
          <w:sz w:val="28"/>
          <w:szCs w:val="28"/>
        </w:rPr>
      </w:pPr>
      <w:r w:rsidRPr="00CB5318">
        <w:rPr>
          <w:sz w:val="28"/>
          <w:szCs w:val="28"/>
        </w:rPr>
        <w:t>An approximate budget details will be provided to him.</w:t>
      </w:r>
    </w:p>
    <w:p w:rsidR="002C7570" w:rsidRPr="00CB5318" w:rsidRDefault="002C7570" w:rsidP="002C7570">
      <w:pPr>
        <w:pStyle w:val="ListBullet"/>
        <w:rPr>
          <w:sz w:val="28"/>
          <w:szCs w:val="28"/>
        </w:rPr>
      </w:pPr>
      <w:r w:rsidRPr="00CB5318">
        <w:rPr>
          <w:sz w:val="28"/>
          <w:szCs w:val="28"/>
        </w:rPr>
        <w:t>Names of various hotels for staying, nearest shopping malls and restaurants will be there for his convenience.</w:t>
      </w:r>
    </w:p>
    <w:p w:rsidR="002C7570" w:rsidRDefault="002C7570" w:rsidP="002C7570">
      <w:pPr>
        <w:pStyle w:val="ListBullet"/>
        <w:rPr>
          <w:sz w:val="28"/>
          <w:szCs w:val="28"/>
        </w:rPr>
      </w:pPr>
      <w:r w:rsidRPr="00CB5318">
        <w:rPr>
          <w:sz w:val="28"/>
          <w:szCs w:val="28"/>
        </w:rPr>
        <w:t>Places to visit at a particular</w:t>
      </w:r>
      <w:r>
        <w:rPr>
          <w:sz w:val="28"/>
          <w:szCs w:val="28"/>
        </w:rPr>
        <w:t xml:space="preserve"> place will be displayed.</w:t>
      </w:r>
    </w:p>
    <w:p w:rsidR="002C7570" w:rsidRDefault="002C7570" w:rsidP="002C7570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Picture gallery will be shown.</w:t>
      </w:r>
    </w:p>
    <w:p w:rsidR="002C7570" w:rsidRDefault="002C7570" w:rsidP="002C7570">
      <w:pPr>
        <w:pStyle w:val="ListBullet"/>
        <w:numPr>
          <w:ilvl w:val="0"/>
          <w:numId w:val="0"/>
        </w:numPr>
        <w:ind w:left="144" w:hanging="144"/>
        <w:rPr>
          <w:sz w:val="28"/>
          <w:szCs w:val="28"/>
        </w:rPr>
      </w:pPr>
    </w:p>
    <w:p w:rsidR="002C7570" w:rsidRDefault="002C7570" w:rsidP="002C7570">
      <w:pPr>
        <w:pStyle w:val="ListBullet"/>
        <w:numPr>
          <w:ilvl w:val="0"/>
          <w:numId w:val="0"/>
        </w:numPr>
        <w:ind w:left="144" w:hanging="144"/>
        <w:rPr>
          <w:sz w:val="28"/>
          <w:szCs w:val="28"/>
        </w:rPr>
      </w:pPr>
    </w:p>
    <w:p w:rsidR="002C7570" w:rsidRDefault="002C7570" w:rsidP="002C7570">
      <w:pPr>
        <w:pStyle w:val="ListBullet"/>
        <w:numPr>
          <w:ilvl w:val="0"/>
          <w:numId w:val="0"/>
        </w:numPr>
        <w:ind w:left="144" w:hanging="144"/>
        <w:rPr>
          <w:sz w:val="28"/>
          <w:szCs w:val="28"/>
        </w:rPr>
      </w:pPr>
    </w:p>
    <w:p w:rsidR="002C7570" w:rsidRDefault="002C7570" w:rsidP="002C7570">
      <w:pPr>
        <w:pStyle w:val="ListBullet"/>
        <w:numPr>
          <w:ilvl w:val="0"/>
          <w:numId w:val="0"/>
        </w:numPr>
        <w:ind w:left="144" w:hanging="144"/>
        <w:rPr>
          <w:sz w:val="28"/>
          <w:szCs w:val="28"/>
        </w:rPr>
      </w:pPr>
    </w:p>
    <w:p w:rsidR="002C7570" w:rsidRPr="00D6398E" w:rsidRDefault="00D6398E" w:rsidP="002C7570">
      <w:pPr>
        <w:pStyle w:val="ListBullet"/>
        <w:numPr>
          <w:ilvl w:val="0"/>
          <w:numId w:val="0"/>
        </w:numPr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36"/>
          <w:szCs w:val="36"/>
        </w:rPr>
      </w:pPr>
      <w:r w:rsidRPr="00D6398E">
        <w:rPr>
          <w:rFonts w:asciiTheme="majorHAnsi" w:eastAsiaTheme="majorEastAsia" w:hAnsiTheme="majorHAnsi" w:cstheme="majorBidi"/>
          <w:b/>
          <w:bCs/>
          <w:color w:val="39A5B7" w:themeColor="accent1"/>
          <w:sz w:val="36"/>
          <w:szCs w:val="36"/>
        </w:rPr>
        <w:lastRenderedPageBreak/>
        <w:t>Website Layout</w:t>
      </w:r>
    </w:p>
    <w:p w:rsidR="002C7570" w:rsidRDefault="002C7570"/>
    <w:p w:rsidR="00B27FB3" w:rsidRPr="00B27FB3" w:rsidRDefault="00115A04" w:rsidP="00B27FB3">
      <w:pPr>
        <w:jc w:val="center"/>
        <w:rPr>
          <w:sz w:val="44"/>
          <w:szCs w:val="44"/>
        </w:rPr>
      </w:pPr>
      <w:r w:rsidRPr="00B27FB3">
        <w:rPr>
          <w:sz w:val="44"/>
          <w:szCs w:val="44"/>
        </w:rPr>
        <w:t>HOMEPAGE</w:t>
      </w:r>
    </w:p>
    <w:p w:rsidR="00AA40CD" w:rsidRPr="00B9029E" w:rsidRDefault="00B27FB3" w:rsidP="00B9029E">
      <w:pPr>
        <w:rPr>
          <w:sz w:val="24"/>
          <w:szCs w:val="24"/>
        </w:rPr>
      </w:pPr>
      <w:r w:rsidRPr="00B27FB3">
        <w:rPr>
          <w:sz w:val="24"/>
          <w:szCs w:val="24"/>
        </w:rPr>
        <w:t>The homepage will consist of the</w:t>
      </w:r>
      <w:r w:rsidR="00B9029E">
        <w:rPr>
          <w:sz w:val="24"/>
          <w:szCs w:val="24"/>
        </w:rPr>
        <w:t xml:space="preserve"> following sections</w:t>
      </w:r>
    </w:p>
    <w:p w:rsidR="00AA40CD" w:rsidRPr="00B27FB3" w:rsidRDefault="000B43DE" w:rsidP="000B43DE">
      <w:pPr>
        <w:pStyle w:val="ListBullet"/>
        <w:numPr>
          <w:ilvl w:val="0"/>
          <w:numId w:val="0"/>
        </w:numPr>
        <w:ind w:left="144"/>
        <w:rPr>
          <w:b/>
          <w:sz w:val="24"/>
          <w:szCs w:val="24"/>
          <w:u w:val="single"/>
        </w:rPr>
      </w:pPr>
      <w:r w:rsidRPr="00B27FB3">
        <w:rPr>
          <w:b/>
          <w:sz w:val="24"/>
          <w:szCs w:val="24"/>
          <w:u w:val="single"/>
        </w:rPr>
        <w:t>Header Section:</w:t>
      </w:r>
    </w:p>
    <w:p w:rsidR="000B43DE" w:rsidRPr="00B27FB3" w:rsidRDefault="000B43DE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Login and signup options</w:t>
      </w:r>
    </w:p>
    <w:p w:rsidR="00F64D8A" w:rsidRPr="00B27FB3" w:rsidRDefault="00F64D8A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Logo</w:t>
      </w:r>
    </w:p>
    <w:p w:rsidR="00F64D8A" w:rsidRPr="00B27FB3" w:rsidRDefault="00F64D8A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Search option</w:t>
      </w:r>
    </w:p>
    <w:p w:rsidR="000B43DE" w:rsidRPr="00B27FB3" w:rsidRDefault="000B43DE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:rsidR="000B43DE" w:rsidRPr="00B27FB3" w:rsidRDefault="000B43DE" w:rsidP="000B43DE">
      <w:pPr>
        <w:pStyle w:val="ListBullet"/>
        <w:numPr>
          <w:ilvl w:val="0"/>
          <w:numId w:val="0"/>
        </w:numPr>
        <w:ind w:left="144"/>
        <w:rPr>
          <w:b/>
          <w:sz w:val="24"/>
          <w:szCs w:val="24"/>
          <w:u w:val="single"/>
        </w:rPr>
      </w:pPr>
      <w:r w:rsidRPr="00B27FB3">
        <w:rPr>
          <w:b/>
          <w:sz w:val="24"/>
          <w:szCs w:val="24"/>
          <w:u w:val="single"/>
        </w:rPr>
        <w:t>Navigation bar:</w:t>
      </w:r>
    </w:p>
    <w:p w:rsidR="00F64D8A" w:rsidRPr="00B27FB3" w:rsidRDefault="00F64D8A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Home</w:t>
      </w:r>
    </w:p>
    <w:p w:rsidR="00F64D8A" w:rsidRPr="00B27FB3" w:rsidRDefault="00F64D8A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Explore</w:t>
      </w:r>
    </w:p>
    <w:p w:rsidR="00F64D8A" w:rsidRPr="00B27FB3" w:rsidRDefault="00F64D8A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About us</w:t>
      </w:r>
    </w:p>
    <w:p w:rsidR="00F64D8A" w:rsidRPr="00B27FB3" w:rsidRDefault="00F64D8A" w:rsidP="000B43D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Contact</w:t>
      </w:r>
    </w:p>
    <w:p w:rsidR="00824041" w:rsidRPr="00B27FB3" w:rsidRDefault="00824041" w:rsidP="0082404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824041" w:rsidRPr="00B27FB3" w:rsidRDefault="00824041" w:rsidP="00824041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B27FB3">
        <w:rPr>
          <w:sz w:val="24"/>
          <w:szCs w:val="24"/>
        </w:rPr>
        <w:t xml:space="preserve">    </w:t>
      </w:r>
      <w:r w:rsidRPr="00B27FB3">
        <w:rPr>
          <w:sz w:val="24"/>
          <w:szCs w:val="24"/>
        </w:rPr>
        <w:t>A Slideshow in the background.</w:t>
      </w:r>
    </w:p>
    <w:p w:rsidR="00B9029E" w:rsidRDefault="00824041" w:rsidP="00B9029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“Plan your Journey”</w:t>
      </w:r>
      <w:r w:rsidRPr="00B27FB3">
        <w:rPr>
          <w:sz w:val="24"/>
          <w:szCs w:val="24"/>
        </w:rPr>
        <w:t xml:space="preserve"> option in t</w:t>
      </w:r>
      <w:r w:rsidR="00B9029E">
        <w:rPr>
          <w:sz w:val="24"/>
          <w:szCs w:val="24"/>
        </w:rPr>
        <w:t>he lower part which will direct the user to the Access page.</w:t>
      </w:r>
    </w:p>
    <w:p w:rsidR="00D6398E" w:rsidRDefault="00D6398E" w:rsidP="00B9029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:rsidR="00D6398E" w:rsidRPr="00D6398E" w:rsidRDefault="00D6398E" w:rsidP="00B9029E">
      <w:pPr>
        <w:pStyle w:val="ListBullet"/>
        <w:numPr>
          <w:ilvl w:val="0"/>
          <w:numId w:val="0"/>
        </w:numPr>
        <w:ind w:left="144"/>
        <w:rPr>
          <w:b/>
          <w:sz w:val="24"/>
          <w:szCs w:val="24"/>
          <w:u w:val="single"/>
        </w:rPr>
      </w:pPr>
      <w:r w:rsidRPr="00D6398E">
        <w:rPr>
          <w:b/>
          <w:sz w:val="24"/>
          <w:szCs w:val="24"/>
          <w:u w:val="single"/>
        </w:rPr>
        <w:t xml:space="preserve">Footer </w:t>
      </w:r>
    </w:p>
    <w:p w:rsidR="00D6398E" w:rsidRDefault="00D6398E" w:rsidP="00B9029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>
        <w:rPr>
          <w:sz w:val="24"/>
          <w:szCs w:val="24"/>
        </w:rPr>
        <w:t>FAQs</w:t>
      </w:r>
    </w:p>
    <w:p w:rsidR="00D6398E" w:rsidRDefault="00D6398E" w:rsidP="00B9029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>
        <w:rPr>
          <w:sz w:val="24"/>
          <w:szCs w:val="24"/>
        </w:rPr>
        <w:t>Terms and Conditions</w:t>
      </w:r>
    </w:p>
    <w:p w:rsidR="00B9029E" w:rsidRPr="00B9029E" w:rsidRDefault="00B9029E" w:rsidP="00B9029E">
      <w:pPr>
        <w:rPr>
          <w:sz w:val="24"/>
          <w:szCs w:val="24"/>
        </w:rPr>
      </w:pPr>
    </w:p>
    <w:p w:rsidR="00824041" w:rsidRDefault="00824041" w:rsidP="00824041"/>
    <w:p w:rsidR="00526287" w:rsidRPr="00B27FB3" w:rsidRDefault="00526287" w:rsidP="00B27FB3">
      <w:pPr>
        <w:jc w:val="center"/>
        <w:rPr>
          <w:sz w:val="44"/>
          <w:szCs w:val="44"/>
        </w:rPr>
      </w:pPr>
      <w:r w:rsidRPr="00B27FB3">
        <w:rPr>
          <w:sz w:val="44"/>
          <w:szCs w:val="44"/>
        </w:rPr>
        <w:t>ACCESS PAGE</w:t>
      </w:r>
    </w:p>
    <w:p w:rsidR="00B27FB3" w:rsidRPr="00B27FB3" w:rsidRDefault="00B27FB3" w:rsidP="00B27FB3">
      <w:pPr>
        <w:pStyle w:val="SectionHeading"/>
        <w:rPr>
          <w:sz w:val="32"/>
          <w:szCs w:val="32"/>
        </w:rPr>
      </w:pPr>
      <w:r>
        <w:rPr>
          <w:sz w:val="32"/>
          <w:szCs w:val="32"/>
        </w:rPr>
        <w:t>Module</w:t>
      </w:r>
      <w:r w:rsidRPr="00B27FB3">
        <w:rPr>
          <w:sz w:val="32"/>
          <w:szCs w:val="32"/>
        </w:rPr>
        <w:t xml:space="preserve"> 1</w:t>
      </w:r>
    </w:p>
    <w:p w:rsidR="00824041" w:rsidRPr="00B27FB3" w:rsidRDefault="00824041" w:rsidP="00526287">
      <w:pPr>
        <w:rPr>
          <w:b/>
          <w:sz w:val="24"/>
          <w:szCs w:val="24"/>
          <w:u w:val="single"/>
        </w:rPr>
      </w:pPr>
      <w:r w:rsidRPr="00B27FB3">
        <w:rPr>
          <w:b/>
          <w:sz w:val="24"/>
          <w:szCs w:val="24"/>
          <w:u w:val="single"/>
        </w:rPr>
        <w:t>Log</w:t>
      </w:r>
      <w:r w:rsidR="00526287" w:rsidRPr="00B27FB3">
        <w:rPr>
          <w:b/>
          <w:sz w:val="24"/>
          <w:szCs w:val="24"/>
          <w:u w:val="single"/>
        </w:rPr>
        <w:t>in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Username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Password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Login button</w:t>
      </w:r>
    </w:p>
    <w:p w:rsidR="00824041" w:rsidRDefault="00824041" w:rsidP="00824041">
      <w:pPr>
        <w:pStyle w:val="ListBullet"/>
        <w:numPr>
          <w:ilvl w:val="0"/>
          <w:numId w:val="0"/>
        </w:numPr>
        <w:ind w:left="144" w:hanging="144"/>
      </w:pPr>
    </w:p>
    <w:p w:rsidR="00B27FB3" w:rsidRPr="00B27FB3" w:rsidRDefault="00B9029E" w:rsidP="00824041">
      <w:pPr>
        <w:pStyle w:val="ListBullet"/>
        <w:numPr>
          <w:ilvl w:val="0"/>
          <w:numId w:val="0"/>
        </w:numPr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  <w:lastRenderedPageBreak/>
        <w:t>Module</w:t>
      </w:r>
      <w:r w:rsidR="00B27FB3" w:rsidRPr="00B27FB3"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  <w:t xml:space="preserve"> 2</w:t>
      </w:r>
    </w:p>
    <w:p w:rsidR="00824041" w:rsidRPr="00B27FB3" w:rsidRDefault="00824041" w:rsidP="00824041">
      <w:pPr>
        <w:pStyle w:val="ListBullet"/>
        <w:numPr>
          <w:ilvl w:val="0"/>
          <w:numId w:val="0"/>
        </w:numPr>
        <w:ind w:left="144" w:hanging="144"/>
        <w:rPr>
          <w:b/>
          <w:sz w:val="24"/>
          <w:szCs w:val="24"/>
          <w:u w:val="single"/>
        </w:rPr>
      </w:pPr>
      <w:r w:rsidRPr="00B27FB3">
        <w:rPr>
          <w:b/>
          <w:sz w:val="24"/>
          <w:szCs w:val="24"/>
          <w:u w:val="single"/>
        </w:rPr>
        <w:t>Signup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First Name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Last Name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Date of Birth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e-mail id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Password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Confirm password</w:t>
      </w:r>
    </w:p>
    <w:p w:rsidR="00824041" w:rsidRPr="00B27FB3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 xml:space="preserve">Phone number </w:t>
      </w:r>
    </w:p>
    <w:p w:rsidR="00824041" w:rsidRDefault="00824041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27FB3">
        <w:rPr>
          <w:sz w:val="24"/>
          <w:szCs w:val="24"/>
        </w:rPr>
        <w:t>Captcha</w:t>
      </w:r>
    </w:p>
    <w:p w:rsidR="00D6398E" w:rsidRPr="00B27FB3" w:rsidRDefault="00D6398E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>
        <w:rPr>
          <w:sz w:val="24"/>
          <w:szCs w:val="24"/>
        </w:rPr>
        <w:t>Sign Up</w:t>
      </w:r>
    </w:p>
    <w:p w:rsidR="00526287" w:rsidRPr="00B27FB3" w:rsidRDefault="00526287" w:rsidP="00B27FB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:rsidR="00526287" w:rsidRDefault="00526287" w:rsidP="00824041">
      <w:pPr>
        <w:pStyle w:val="ListBullet"/>
        <w:numPr>
          <w:ilvl w:val="0"/>
          <w:numId w:val="0"/>
        </w:numPr>
      </w:pPr>
    </w:p>
    <w:p w:rsidR="00526287" w:rsidRDefault="00526287" w:rsidP="00B9029E">
      <w:pPr>
        <w:jc w:val="center"/>
        <w:rPr>
          <w:sz w:val="44"/>
          <w:szCs w:val="44"/>
        </w:rPr>
      </w:pPr>
      <w:r w:rsidRPr="00B9029E">
        <w:rPr>
          <w:sz w:val="44"/>
          <w:szCs w:val="44"/>
        </w:rPr>
        <w:t>USER PAGE</w:t>
      </w:r>
    </w:p>
    <w:p w:rsidR="00B9029E" w:rsidRPr="00B9029E" w:rsidRDefault="00B9029E" w:rsidP="00B9029E">
      <w:pPr>
        <w:pStyle w:val="ListBullet"/>
        <w:numPr>
          <w:ilvl w:val="0"/>
          <w:numId w:val="0"/>
        </w:numPr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</w:pPr>
      <w:r w:rsidRPr="00B9029E"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  <w:t>Module 1</w:t>
      </w:r>
    </w:p>
    <w:p w:rsidR="00526287" w:rsidRPr="00B9029E" w:rsidRDefault="00526287" w:rsidP="00824041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B9029E">
        <w:rPr>
          <w:sz w:val="24"/>
          <w:szCs w:val="24"/>
        </w:rPr>
        <w:t>It will consist of header and navigation bar</w:t>
      </w:r>
      <w:r w:rsidR="00B9029E">
        <w:rPr>
          <w:sz w:val="24"/>
          <w:szCs w:val="24"/>
        </w:rPr>
        <w:t>.</w:t>
      </w:r>
    </w:p>
    <w:p w:rsidR="00526287" w:rsidRPr="00B9029E" w:rsidRDefault="00526287" w:rsidP="00824041">
      <w:pPr>
        <w:pStyle w:val="ListBullet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B9029E">
        <w:rPr>
          <w:b/>
          <w:sz w:val="24"/>
          <w:szCs w:val="24"/>
          <w:u w:val="single"/>
        </w:rPr>
        <w:t>Header:</w:t>
      </w:r>
    </w:p>
    <w:p w:rsidR="00526287" w:rsidRPr="00B9029E" w:rsidRDefault="00526287" w:rsidP="00824041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B9029E">
        <w:rPr>
          <w:sz w:val="24"/>
          <w:szCs w:val="24"/>
        </w:rPr>
        <w:t>Welcome Message.</w:t>
      </w:r>
    </w:p>
    <w:p w:rsidR="00526287" w:rsidRPr="00B9029E" w:rsidRDefault="00526287" w:rsidP="00824041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B9029E">
        <w:rPr>
          <w:sz w:val="24"/>
          <w:szCs w:val="24"/>
        </w:rPr>
        <w:t>Search Box</w:t>
      </w:r>
    </w:p>
    <w:p w:rsidR="00526287" w:rsidRPr="00B9029E" w:rsidRDefault="00526287" w:rsidP="00526287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B9029E">
        <w:rPr>
          <w:sz w:val="24"/>
          <w:szCs w:val="24"/>
        </w:rPr>
        <w:t>Logout</w:t>
      </w:r>
    </w:p>
    <w:p w:rsidR="00526287" w:rsidRPr="00B9029E" w:rsidRDefault="00526287" w:rsidP="0082404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526287" w:rsidRPr="00B9029E" w:rsidRDefault="00526287" w:rsidP="00824041">
      <w:pPr>
        <w:pStyle w:val="ListBullet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B9029E">
        <w:rPr>
          <w:b/>
          <w:sz w:val="24"/>
          <w:szCs w:val="24"/>
          <w:u w:val="single"/>
        </w:rPr>
        <w:t xml:space="preserve">Navigation: </w:t>
      </w:r>
    </w:p>
    <w:p w:rsidR="00526287" w:rsidRPr="00B9029E" w:rsidRDefault="00526287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B9029E">
        <w:rPr>
          <w:sz w:val="24"/>
          <w:szCs w:val="24"/>
        </w:rPr>
        <w:t>Home</w:t>
      </w:r>
    </w:p>
    <w:p w:rsidR="00526287" w:rsidRPr="00B9029E" w:rsidRDefault="00526287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B9029E">
        <w:rPr>
          <w:sz w:val="24"/>
          <w:szCs w:val="24"/>
        </w:rPr>
        <w:t>Explore</w:t>
      </w:r>
    </w:p>
    <w:p w:rsidR="00526287" w:rsidRPr="00B9029E" w:rsidRDefault="00B9029E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A</w:t>
      </w:r>
      <w:r w:rsidR="00526287" w:rsidRPr="00B9029E">
        <w:rPr>
          <w:sz w:val="24"/>
          <w:szCs w:val="24"/>
        </w:rPr>
        <w:t>bout us</w:t>
      </w:r>
    </w:p>
    <w:p w:rsidR="00B9029E" w:rsidRDefault="00526287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B9029E">
        <w:rPr>
          <w:sz w:val="24"/>
          <w:szCs w:val="24"/>
        </w:rPr>
        <w:t>Contact</w:t>
      </w:r>
    </w:p>
    <w:p w:rsidR="00D6398E" w:rsidRDefault="00D6398E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D6398E" w:rsidRPr="00D6398E" w:rsidRDefault="00D6398E" w:rsidP="00B9029E">
      <w:pPr>
        <w:pStyle w:val="ListBullet"/>
        <w:numPr>
          <w:ilvl w:val="0"/>
          <w:numId w:val="0"/>
        </w:numPr>
        <w:ind w:left="144" w:hanging="144"/>
        <w:rPr>
          <w:b/>
          <w:sz w:val="24"/>
          <w:szCs w:val="24"/>
          <w:u w:val="single"/>
        </w:rPr>
      </w:pPr>
      <w:r w:rsidRPr="00D6398E">
        <w:rPr>
          <w:b/>
          <w:sz w:val="24"/>
          <w:szCs w:val="24"/>
          <w:u w:val="single"/>
        </w:rPr>
        <w:t>Footer</w:t>
      </w:r>
    </w:p>
    <w:p w:rsidR="00D6398E" w:rsidRDefault="00D6398E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FAQs</w:t>
      </w:r>
    </w:p>
    <w:p w:rsidR="00D6398E" w:rsidRDefault="00D6398E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Terms and Conditions</w:t>
      </w:r>
    </w:p>
    <w:p w:rsidR="00526287" w:rsidRDefault="00526287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B9029E" w:rsidRDefault="00B9029E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2C7570" w:rsidRPr="002C7570" w:rsidRDefault="002C7570" w:rsidP="00B9029E">
      <w:pPr>
        <w:pStyle w:val="ListBullet"/>
        <w:numPr>
          <w:ilvl w:val="0"/>
          <w:numId w:val="0"/>
        </w:numPr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</w:pPr>
      <w:r w:rsidRPr="002C7570"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  <w:t>Module 2</w:t>
      </w:r>
    </w:p>
    <w:p w:rsidR="002C7570" w:rsidRDefault="002C7570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2C7570" w:rsidRDefault="002C7570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lastRenderedPageBreak/>
        <w:t>User will be able to explore different places, along with their details.</w:t>
      </w:r>
    </w:p>
    <w:p w:rsidR="002C7570" w:rsidRDefault="002C7570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The picture gallery of the places will also be provided.</w:t>
      </w:r>
    </w:p>
    <w:p w:rsidR="002C7570" w:rsidRDefault="002C7570" w:rsidP="00B9029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:rsidR="00B9029E" w:rsidRPr="00B9029E" w:rsidRDefault="00B9029E" w:rsidP="00B9029E">
      <w:pPr>
        <w:pStyle w:val="ListBullet"/>
        <w:numPr>
          <w:ilvl w:val="0"/>
          <w:numId w:val="0"/>
        </w:numPr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</w:pPr>
      <w:r w:rsidRPr="00B9029E"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  <w:t>Mod</w:t>
      </w:r>
      <w:r w:rsidR="002C7570">
        <w:rPr>
          <w:rFonts w:asciiTheme="majorHAnsi" w:eastAsiaTheme="majorEastAsia" w:hAnsiTheme="majorHAnsi" w:cstheme="majorBidi"/>
          <w:b/>
          <w:bCs/>
          <w:color w:val="39A5B7" w:themeColor="accent1"/>
          <w:sz w:val="32"/>
          <w:szCs w:val="32"/>
        </w:rPr>
        <w:t>ule 3</w:t>
      </w:r>
    </w:p>
    <w:p w:rsidR="00824041" w:rsidRDefault="00824041" w:rsidP="00526287">
      <w:pPr>
        <w:pStyle w:val="ListBullet"/>
        <w:numPr>
          <w:ilvl w:val="0"/>
          <w:numId w:val="0"/>
        </w:numPr>
      </w:pPr>
    </w:p>
    <w:p w:rsidR="00B9029E" w:rsidRPr="002C7570" w:rsidRDefault="00B9029E" w:rsidP="00526287">
      <w:pPr>
        <w:pStyle w:val="ListBullet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2C7570">
        <w:rPr>
          <w:b/>
          <w:sz w:val="24"/>
          <w:szCs w:val="24"/>
          <w:u w:val="single"/>
        </w:rPr>
        <w:t>Plan Your Journey</w:t>
      </w:r>
    </w:p>
    <w:p w:rsidR="00B9029E" w:rsidRDefault="00B9029E" w:rsidP="002C7570">
      <w:pPr>
        <w:pStyle w:val="ListBullet"/>
        <w:numPr>
          <w:ilvl w:val="0"/>
          <w:numId w:val="0"/>
        </w:numPr>
        <w:jc w:val="both"/>
      </w:pPr>
    </w:p>
    <w:p w:rsidR="002248AB" w:rsidRDefault="00B9029E" w:rsidP="002C7570">
      <w:pPr>
        <w:pStyle w:val="ListBullet"/>
        <w:numPr>
          <w:ilvl w:val="0"/>
          <w:numId w:val="12"/>
        </w:numPr>
        <w:jc w:val="both"/>
        <w:rPr>
          <w:sz w:val="24"/>
          <w:szCs w:val="24"/>
        </w:rPr>
      </w:pPr>
      <w:r w:rsidRPr="002C7570">
        <w:rPr>
          <w:sz w:val="24"/>
          <w:szCs w:val="24"/>
        </w:rPr>
        <w:t>The user will have to enter</w:t>
      </w:r>
    </w:p>
    <w:p w:rsidR="002248AB" w:rsidRDefault="002248AB" w:rsidP="002248AB">
      <w:pPr>
        <w:pStyle w:val="ListBullet"/>
        <w:numPr>
          <w:ilvl w:val="0"/>
          <w:numId w:val="0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-Starting Point</w:t>
      </w:r>
    </w:p>
    <w:p w:rsidR="002248AB" w:rsidRDefault="002248AB" w:rsidP="002248AB">
      <w:pPr>
        <w:pStyle w:val="ListBullet"/>
        <w:numPr>
          <w:ilvl w:val="0"/>
          <w:numId w:val="0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-Destination</w:t>
      </w:r>
    </w:p>
    <w:p w:rsidR="002248AB" w:rsidRDefault="002248AB" w:rsidP="002248AB">
      <w:pPr>
        <w:pStyle w:val="ListBullet"/>
        <w:numPr>
          <w:ilvl w:val="0"/>
          <w:numId w:val="0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-Date of Journey</w:t>
      </w:r>
    </w:p>
    <w:p w:rsidR="00B9029E" w:rsidRPr="002C7570" w:rsidRDefault="002248AB" w:rsidP="002248AB">
      <w:pPr>
        <w:pStyle w:val="ListBullet"/>
        <w:numPr>
          <w:ilvl w:val="0"/>
          <w:numId w:val="0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-Transportation mode</w:t>
      </w:r>
    </w:p>
    <w:p w:rsidR="00526287" w:rsidRPr="002C7570" w:rsidRDefault="00B9029E" w:rsidP="002C7570">
      <w:pPr>
        <w:pStyle w:val="ListBullet"/>
        <w:numPr>
          <w:ilvl w:val="0"/>
          <w:numId w:val="12"/>
        </w:numPr>
        <w:jc w:val="both"/>
        <w:rPr>
          <w:sz w:val="24"/>
          <w:szCs w:val="24"/>
        </w:rPr>
      </w:pPr>
      <w:r w:rsidRPr="002C7570">
        <w:rPr>
          <w:sz w:val="24"/>
          <w:szCs w:val="24"/>
        </w:rPr>
        <w:t>Map access will be there to locate the path.</w:t>
      </w:r>
    </w:p>
    <w:p w:rsidR="002C7570" w:rsidRPr="002C7570" w:rsidRDefault="00B9029E" w:rsidP="002C7570">
      <w:pPr>
        <w:pStyle w:val="ListBullet"/>
        <w:numPr>
          <w:ilvl w:val="0"/>
          <w:numId w:val="12"/>
        </w:numPr>
        <w:jc w:val="both"/>
        <w:rPr>
          <w:sz w:val="24"/>
          <w:szCs w:val="24"/>
        </w:rPr>
      </w:pPr>
      <w:r w:rsidRPr="002C7570">
        <w:rPr>
          <w:sz w:val="24"/>
          <w:szCs w:val="24"/>
        </w:rPr>
        <w:t>The user will be provided with the details of n</w:t>
      </w:r>
      <w:r w:rsidR="00B27FB3" w:rsidRPr="002C7570">
        <w:rPr>
          <w:sz w:val="24"/>
          <w:szCs w:val="24"/>
        </w:rPr>
        <w:t>earby hotels and restaurants at the destination</w:t>
      </w:r>
      <w:r w:rsidRPr="002C7570">
        <w:rPr>
          <w:sz w:val="24"/>
          <w:szCs w:val="24"/>
        </w:rPr>
        <w:t xml:space="preserve"> and p</w:t>
      </w:r>
      <w:r w:rsidR="00B27FB3" w:rsidRPr="002C7570">
        <w:rPr>
          <w:sz w:val="24"/>
          <w:szCs w:val="24"/>
        </w:rPr>
        <w:t>laces to visit on the way.</w:t>
      </w:r>
    </w:p>
    <w:p w:rsidR="002C7570" w:rsidRDefault="002C7570" w:rsidP="00526287">
      <w:pPr>
        <w:pStyle w:val="ListBullet"/>
        <w:numPr>
          <w:ilvl w:val="0"/>
          <w:numId w:val="0"/>
        </w:numPr>
      </w:pPr>
    </w:p>
    <w:p w:rsidR="00B9029E" w:rsidRDefault="00B9029E" w:rsidP="00526287">
      <w:pPr>
        <w:pStyle w:val="ListBullet"/>
        <w:numPr>
          <w:ilvl w:val="0"/>
          <w:numId w:val="0"/>
        </w:numPr>
      </w:pPr>
    </w:p>
    <w:p w:rsidR="00B27FB3" w:rsidRDefault="00B27FB3" w:rsidP="00526287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B27FB3" w:rsidRDefault="00B27FB3" w:rsidP="00526287">
      <w:pPr>
        <w:pStyle w:val="ListBullet"/>
        <w:numPr>
          <w:ilvl w:val="0"/>
          <w:numId w:val="0"/>
        </w:numPr>
      </w:pPr>
    </w:p>
    <w:sectPr w:rsidR="00B27FB3">
      <w:footerReference w:type="default" r:id="rId8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B92" w:rsidRDefault="00561B92">
      <w:pPr>
        <w:spacing w:after="0"/>
      </w:pPr>
      <w:r>
        <w:separator/>
      </w:r>
    </w:p>
  </w:endnote>
  <w:endnote w:type="continuationSeparator" w:id="0">
    <w:p w:rsidR="00561B92" w:rsidRDefault="00561B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0CD" w:rsidRDefault="00561B9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541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B92" w:rsidRDefault="00561B92">
      <w:pPr>
        <w:spacing w:after="0"/>
      </w:pPr>
      <w:r>
        <w:separator/>
      </w:r>
    </w:p>
  </w:footnote>
  <w:footnote w:type="continuationSeparator" w:id="0">
    <w:p w:rsidR="00561B92" w:rsidRDefault="00561B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E0ED3B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6E743B"/>
    <w:multiLevelType w:val="hybridMultilevel"/>
    <w:tmpl w:val="795EAA7C"/>
    <w:lvl w:ilvl="0" w:tplc="0D5496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E73D1"/>
    <w:multiLevelType w:val="hybridMultilevel"/>
    <w:tmpl w:val="CE203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DE"/>
    <w:rsid w:val="000B43DE"/>
    <w:rsid w:val="00115A04"/>
    <w:rsid w:val="002248AB"/>
    <w:rsid w:val="002C7570"/>
    <w:rsid w:val="00526287"/>
    <w:rsid w:val="00561B92"/>
    <w:rsid w:val="00685C5D"/>
    <w:rsid w:val="00824041"/>
    <w:rsid w:val="00AA40CD"/>
    <w:rsid w:val="00B27FB3"/>
    <w:rsid w:val="00B9029E"/>
    <w:rsid w:val="00BA5410"/>
    <w:rsid w:val="00D6398E"/>
    <w:rsid w:val="00F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18F1"/>
  <w15:chartTrackingRefBased/>
  <w15:docId w15:val="{1CD03B7E-CEF9-44B0-96F7-3A7BDD89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11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ngi%20Kansal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A9BF15DACB419B873C28149940A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A88E2-FA91-4CBF-AFE4-6D5ECC84255C}"/>
      </w:docPartPr>
      <w:docPartBody>
        <w:p w:rsidR="00000000" w:rsidRDefault="003D3421">
          <w:pPr>
            <w:pStyle w:val="46A9BF15DACB419B873C28149940A94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37"/>
    <w:rsid w:val="003D3421"/>
    <w:rsid w:val="00B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9BF15DACB419B873C28149940A948">
    <w:name w:val="46A9BF15DACB419B873C28149940A948"/>
  </w:style>
  <w:style w:type="paragraph" w:customStyle="1" w:styleId="42A96AADE04C4F308A930ABEADAB4A3E">
    <w:name w:val="42A96AADE04C4F308A930ABEADAB4A3E"/>
  </w:style>
  <w:style w:type="paragraph" w:customStyle="1" w:styleId="BE4270C610EC49438AA59C1C926B871D">
    <w:name w:val="BE4270C610EC49438AA59C1C926B871D"/>
  </w:style>
  <w:style w:type="paragraph" w:customStyle="1" w:styleId="E957456E63CE4CF89A672ED85ACC0759">
    <w:name w:val="E957456E63CE4CF89A672ED85ACC0759"/>
  </w:style>
  <w:style w:type="paragraph" w:customStyle="1" w:styleId="900BF0C7A1BD4BEAB40E0CBEC97EFA8D">
    <w:name w:val="900BF0C7A1BD4BEAB40E0CBEC97EFA8D"/>
  </w:style>
  <w:style w:type="paragraph" w:customStyle="1" w:styleId="95425585047641BBBE6621A858D8CCF0">
    <w:name w:val="95425585047641BBBE6621A858D8CCF0"/>
  </w:style>
  <w:style w:type="paragraph" w:customStyle="1" w:styleId="4A587E7F671642B489EE3AA689370796">
    <w:name w:val="4A587E7F671642B489EE3AA689370796"/>
  </w:style>
  <w:style w:type="paragraph" w:customStyle="1" w:styleId="384EE0458D3D4464A8F7A9469128C198">
    <w:name w:val="384EE0458D3D4464A8F7A9469128C198"/>
  </w:style>
  <w:style w:type="paragraph" w:customStyle="1" w:styleId="50B8072BD2F242E2AB07B518D5893764">
    <w:name w:val="50B8072BD2F242E2AB07B518D589376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25D035014643F5AC5EEE8F61316235">
    <w:name w:val="2125D035014643F5AC5EEE8F61316235"/>
  </w:style>
  <w:style w:type="paragraph" w:customStyle="1" w:styleId="15D5C63C73764B54AA0577640AD6FFFD">
    <w:name w:val="15D5C63C73764B54AA0577640AD6FFFD"/>
  </w:style>
  <w:style w:type="paragraph" w:styleId="ListBullet">
    <w:name w:val="List Bullet"/>
    <w:basedOn w:val="Normal"/>
    <w:uiPriority w:val="1"/>
    <w:unhideWhenUsed/>
    <w:qFormat/>
    <w:rsid w:val="00BF3637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07A26CD5121C4764B00FA031E59222CA">
    <w:name w:val="07A26CD5121C4764B00FA031E59222CA"/>
  </w:style>
  <w:style w:type="paragraph" w:customStyle="1" w:styleId="EB1E706B37FC4E74A7605C84401BE118">
    <w:name w:val="EB1E706B37FC4E74A7605C84401BE118"/>
  </w:style>
  <w:style w:type="paragraph" w:customStyle="1" w:styleId="B774FCF329E54B0BA05F2B44D019E14A">
    <w:name w:val="B774FCF329E54B0BA05F2B44D019E14A"/>
  </w:style>
  <w:style w:type="paragraph" w:customStyle="1" w:styleId="7285B3DDBFDF4016821E9611269C187C">
    <w:name w:val="7285B3DDBFDF4016821E9611269C187C"/>
  </w:style>
  <w:style w:type="paragraph" w:customStyle="1" w:styleId="6B2BEF489E39444B8B7CF2109F61A7F8">
    <w:name w:val="6B2BEF489E39444B8B7CF2109F61A7F8"/>
  </w:style>
  <w:style w:type="paragraph" w:customStyle="1" w:styleId="657ED03E24D04297A5CA1A69B34DF44F">
    <w:name w:val="657ED03E24D04297A5CA1A69B34DF44F"/>
  </w:style>
  <w:style w:type="paragraph" w:customStyle="1" w:styleId="A0A780E319B24D81A19BE37CFFE77ED6">
    <w:name w:val="A0A780E319B24D81A19BE37CFFE77ED6"/>
  </w:style>
  <w:style w:type="paragraph" w:customStyle="1" w:styleId="58176B2935244CD0BE6C6355D1C1D630">
    <w:name w:val="58176B2935244CD0BE6C6355D1C1D630"/>
    <w:rsid w:val="00BF3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Project</dc:creator>
  <cp:keywords/>
  <cp:lastModifiedBy>Shivangi</cp:lastModifiedBy>
  <cp:revision>2</cp:revision>
  <dcterms:created xsi:type="dcterms:W3CDTF">2016-08-31T10:30:00Z</dcterms:created>
  <dcterms:modified xsi:type="dcterms:W3CDTF">2016-08-31T10:30:00Z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